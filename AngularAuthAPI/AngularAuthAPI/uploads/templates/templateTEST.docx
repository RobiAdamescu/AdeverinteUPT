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61B84" w14:textId="77777777" w:rsidR="00D8516F" w:rsidRDefault="00000000">
      <w:r>
        <w:t>{</w:t>
      </w:r>
      <w:proofErr w:type="spellStart"/>
      <w:r>
        <w:t>nume</w:t>
      </w:r>
      <w:proofErr w:type="spellEnd"/>
      <w:r>
        <w:t>}</w:t>
      </w:r>
    </w:p>
    <w:p w14:paraId="22DA5CF0" w14:textId="77777777" w:rsidR="00D8516F" w:rsidRDefault="00000000">
      <w:r>
        <w:t>{</w:t>
      </w:r>
      <w:proofErr w:type="spellStart"/>
      <w:r>
        <w:t>prenume</w:t>
      </w:r>
      <w:proofErr w:type="spellEnd"/>
      <w:r>
        <w:t>}</w:t>
      </w:r>
    </w:p>
    <w:sectPr w:rsidR="00D8516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6484F" w14:textId="77777777" w:rsidR="000D55F4" w:rsidRDefault="000D55F4">
      <w:pPr>
        <w:spacing w:after="0" w:line="240" w:lineRule="auto"/>
      </w:pPr>
      <w:r>
        <w:separator/>
      </w:r>
    </w:p>
  </w:endnote>
  <w:endnote w:type="continuationSeparator" w:id="0">
    <w:p w14:paraId="23B03E46" w14:textId="77777777" w:rsidR="000D55F4" w:rsidRDefault="000D5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F4668" w14:textId="77777777" w:rsidR="000D55F4" w:rsidRDefault="000D55F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5CE8D04" w14:textId="77777777" w:rsidR="000D55F4" w:rsidRDefault="000D55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8516F"/>
    <w:rsid w:val="000D55F4"/>
    <w:rsid w:val="00330AD4"/>
    <w:rsid w:val="00D8516F"/>
    <w:rsid w:val="00F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5AF"/>
  <w15:docId w15:val="{C6E1076B-593C-4984-AF5A-4E761FEA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Adamescu</dc:creator>
  <dc:description/>
  <cp:lastModifiedBy>Robert Adamescu</cp:lastModifiedBy>
  <cp:revision>2</cp:revision>
  <dcterms:created xsi:type="dcterms:W3CDTF">2024-05-30T18:49:00Z</dcterms:created>
  <dcterms:modified xsi:type="dcterms:W3CDTF">2024-05-30T18:49:00Z</dcterms:modified>
</cp:coreProperties>
</file>